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9198D" w14:textId="77777777" w:rsidR="00896647" w:rsidRDefault="00896647"/>
    <w:sectPr w:rsidR="00896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7"/>
    <w:rsid w:val="006F4378"/>
    <w:rsid w:val="0089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831B"/>
  <w15:chartTrackingRefBased/>
  <w15:docId w15:val="{E9AFB92F-2112-4230-BC96-4AC8E877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Lneg Laboratorio Nacional de Energia e Geologia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Algarvio</dc:creator>
  <cp:keywords/>
  <dc:description/>
  <cp:lastModifiedBy>Hugo Algarvio</cp:lastModifiedBy>
  <cp:revision>2</cp:revision>
  <dcterms:created xsi:type="dcterms:W3CDTF">2025-03-11T15:18:00Z</dcterms:created>
  <dcterms:modified xsi:type="dcterms:W3CDTF">2025-03-11T15:18:00Z</dcterms:modified>
</cp:coreProperties>
</file>